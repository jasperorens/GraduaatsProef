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AB3AA1" w:rsidP="00AB3AA1" w:rsidRDefault="00AB3AA1" w14:paraId="77E9B59C" w14:textId="77777777">
      <w:pPr>
        <w:rPr>
          <w:u w:val="single"/>
        </w:rPr>
      </w:pPr>
      <w:r w:rsidRPr="4DF569E0">
        <w:rPr>
          <w:u w:val="single"/>
        </w:rPr>
        <w:t>Titel:</w:t>
      </w:r>
    </w:p>
    <w:p w:rsidR="00AB3AA1" w:rsidP="30FBC487" w:rsidRDefault="00AB3AA1" w14:paraId="72607DDE" w14:textId="00718576">
      <w:pPr>
        <w:pStyle w:val="Kop1"/>
      </w:pPr>
      <w:bookmarkStart w:name="_Toc95125818" w:id="0"/>
      <w:r>
        <w:t>TITEL VAN DE GRADUAATSPROEF</w:t>
      </w:r>
      <w:bookmarkEnd w:id="0"/>
    </w:p>
    <w:p w:rsidRPr="007E20F5" w:rsidR="00E200A4" w:rsidRDefault="00E200A4" w14:paraId="5DDF5C68" w14:textId="0820CD2E">
      <w:pPr>
        <w:rPr>
          <w:u w:val="single"/>
        </w:rPr>
      </w:pPr>
      <w:r w:rsidRPr="007E20F5">
        <w:rPr>
          <w:u w:val="single"/>
        </w:rPr>
        <w:t>Door:</w:t>
      </w:r>
    </w:p>
    <w:p w:rsidR="006653CF" w:rsidP="7A6A6DBD" w:rsidRDefault="00826015" w14:paraId="07468607" w14:textId="6D6C1994">
      <w:pPr>
        <w:pStyle w:val="Kop2"/>
      </w:pPr>
      <w:bookmarkStart w:name="_Toc95125819" w:id="1"/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1D1F2" wp14:editId="7C4EFEC3">
                <wp:simplePos x="0" y="0"/>
                <wp:positionH relativeFrom="column">
                  <wp:posOffset>3688080</wp:posOffset>
                </wp:positionH>
                <wp:positionV relativeFrom="paragraph">
                  <wp:posOffset>4445</wp:posOffset>
                </wp:positionV>
                <wp:extent cx="1990725" cy="1123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239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3AA1" w:rsidR="00AB3AA1" w:rsidP="00AB3AA1" w:rsidRDefault="00AB3AA1" w14:paraId="35FC9300" w14:textId="6E2148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margin-left:290.4pt;margin-top:.35pt;width:156.7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243f60 [1604]" strokeweight=".25pt" w14:anchorId="1041D1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">
                <v:textbox>
                  <w:txbxContent>
                    <w:p w:rsidRPr="00AB3AA1" w:rsidR="00AB3AA1" w:rsidP="00AB3AA1" w:rsidRDefault="00AB3AA1" w14:paraId="35FC9300" w14:textId="6E2148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27DD1531">
        <w:t>Voornaam naam student</w:t>
      </w:r>
      <w:bookmarkEnd w:id="1"/>
      <w:r w:rsidR="27DD1531">
        <w:t xml:space="preserve"> </w:t>
      </w:r>
    </w:p>
    <w:p w:rsidR="4DF569E0" w:rsidP="4DF569E0" w:rsidRDefault="4DF569E0" w14:paraId="2390FF11" w14:textId="1C0BE77B"/>
    <w:p w:rsidR="66547A24" w:rsidP="4DF569E0" w:rsidRDefault="66547A24" w14:paraId="3A9BD692" w14:textId="72FCD4A1">
      <w:pPr>
        <w:rPr>
          <w:u w:val="single"/>
        </w:rPr>
      </w:pPr>
      <w:r w:rsidRPr="00AB3AA1">
        <w:rPr>
          <w:u w:val="single"/>
        </w:rPr>
        <w:t>Werkplek:</w:t>
      </w:r>
    </w:p>
    <w:p w:rsidRPr="00AB3AA1" w:rsidR="00AB3AA1" w:rsidP="4DF569E0" w:rsidRDefault="00AB3AA1" w14:paraId="687610C2" w14:textId="6BB79843">
      <w:r>
        <w:t>Naam bedrijf, locatie (enkel de stad)</w:t>
      </w:r>
    </w:p>
    <w:p w:rsidR="7A6A6DBD" w:rsidP="7A6A6DBD" w:rsidRDefault="66547A24" w14:paraId="6F4C032F" w14:textId="455CB44E">
      <w:r>
        <w:t>Naam voornaam werkplekcoach</w:t>
      </w:r>
    </w:p>
    <w:p w:rsidR="00E200A4" w:rsidP="00863E8E" w:rsidRDefault="00AD2ABD" w14:paraId="37907750" w14:textId="75E197F7">
      <w:r>
        <w:rPr>
          <w:u w:val="single"/>
        </w:rPr>
        <w:t>PXL-</w:t>
      </w:r>
      <w:r w:rsidRPr="7A6A6DBD" w:rsidR="00863CFF">
        <w:rPr>
          <w:u w:val="single"/>
        </w:rPr>
        <w:t>coach</w:t>
      </w:r>
      <w:r w:rsidRPr="7A6A6DBD" w:rsidR="00E200A4">
        <w:rPr>
          <w:u w:val="single"/>
        </w:rPr>
        <w:t xml:space="preserve">: </w:t>
      </w:r>
      <w:r w:rsidR="00863CFF">
        <w:tab/>
      </w:r>
      <w:r w:rsidR="00863CFF">
        <w:tab/>
      </w:r>
      <w:r w:rsidR="00863CFF">
        <w:tab/>
      </w:r>
      <w:r w:rsidR="00863CFF">
        <w:tab/>
      </w:r>
      <w:r w:rsidR="00863CFF">
        <w:tab/>
      </w:r>
      <w:r w:rsidR="00863CFF">
        <w:tab/>
      </w:r>
      <w:r w:rsidR="00AB3AA1">
        <w:rPr>
          <w:u w:val="single"/>
        </w:rPr>
        <w:t xml:space="preserve"> </w:t>
      </w:r>
    </w:p>
    <w:p w:rsidR="00AB3AA1" w:rsidP="4DF569E0" w:rsidRDefault="5E3C5898" w14:paraId="167A0BF3" w14:textId="572C951D">
      <w:pPr>
        <w:pBdr>
          <w:bottom w:val="single" w:color="auto" w:sz="6" w:space="1"/>
        </w:pBdr>
      </w:pPr>
      <w:r>
        <w:t>Naam voornaam</w:t>
      </w:r>
      <w:r w:rsidR="00863E8E">
        <w:t xml:space="preserve"> </w:t>
      </w:r>
      <w:r w:rsidR="0020450A">
        <w:t>PXL-</w:t>
      </w:r>
      <w:r w:rsidR="00863CFF">
        <w:t>coach</w:t>
      </w:r>
      <w:r w:rsidR="006653CF">
        <w:tab/>
      </w:r>
      <w:r w:rsidR="00863CFF">
        <w:t xml:space="preserve"> </w:t>
      </w:r>
    </w:p>
    <w:p w:rsidR="006653CF" w:rsidP="4DF569E0" w:rsidRDefault="006653CF" w14:paraId="7CCBE407" w14:textId="778723EC">
      <w:pPr>
        <w:pBdr>
          <w:bottom w:val="single" w:color="auto" w:sz="6" w:space="1"/>
        </w:pBdr>
      </w:pPr>
      <w:r>
        <w:tab/>
      </w:r>
      <w:r>
        <w:tab/>
      </w:r>
      <w:r>
        <w:tab/>
      </w:r>
    </w:p>
    <w:p w:rsidR="1A55D169" w:rsidP="42138FA2" w:rsidRDefault="1A55D169" w14:paraId="7509F9A1" w14:textId="13CC4916">
      <w:pPr>
        <w:pStyle w:val="Standaard"/>
        <w:rPr>
          <w:i w:val="1"/>
          <w:iCs w:val="1"/>
        </w:rPr>
      </w:pPr>
      <w:r w:rsidRPr="42138FA2" w:rsidR="1A55D169">
        <w:rPr>
          <w:i w:val="1"/>
          <w:iCs w:val="1"/>
        </w:rPr>
        <w:t>Je omschrijft de volledige graduaatsproef in de samenvatting.</w:t>
      </w:r>
      <w:r w:rsidRPr="42138FA2" w:rsidR="473638D1">
        <w:rPr>
          <w:i w:val="1"/>
          <w:iCs w:val="1"/>
        </w:rPr>
        <w:t xml:space="preserve"> Let op dat je </w:t>
      </w:r>
      <w:r w:rsidRPr="42138FA2" w:rsidR="473638D1">
        <w:rPr>
          <w:b w:val="1"/>
          <w:bCs w:val="1"/>
          <w:i w:val="1"/>
          <w:iCs w:val="1"/>
        </w:rPr>
        <w:t xml:space="preserve">geen gevoelige informatie </w:t>
      </w:r>
      <w:r w:rsidRPr="42138FA2" w:rsidR="473638D1">
        <w:rPr>
          <w:i w:val="1"/>
          <w:iCs w:val="1"/>
        </w:rPr>
        <w:t>over het bedrijf (</w:t>
      </w:r>
      <w:r w:rsidRPr="42138FA2" w:rsidR="473638D1">
        <w:rPr>
          <w:b w:val="1"/>
          <w:bCs w:val="1"/>
          <w:i w:val="1"/>
          <w:iCs w:val="1"/>
        </w:rPr>
        <w:t>GDPR</w:t>
      </w:r>
      <w:r w:rsidRPr="42138FA2" w:rsidR="473638D1">
        <w:rPr>
          <w:i w:val="1"/>
          <w:iCs w:val="1"/>
        </w:rPr>
        <w:t>) plaatst in de samenvatting.</w:t>
      </w:r>
      <w:r>
        <w:br/>
      </w:r>
      <w:r w:rsidRPr="42138FA2" w:rsidR="3347D321">
        <w:rPr>
          <w:i w:val="1"/>
          <w:iCs w:val="1"/>
        </w:rPr>
        <w:t>B</w:t>
      </w:r>
      <w:r w:rsidRPr="42138FA2" w:rsidR="00FE75A3">
        <w:rPr>
          <w:i w:val="1"/>
          <w:iCs w:val="1"/>
        </w:rPr>
        <w:t>eschrij</w:t>
      </w:r>
      <w:r w:rsidRPr="42138FA2" w:rsidR="00FE75A3">
        <w:rPr>
          <w:i w:val="1"/>
          <w:iCs w:val="1"/>
        </w:rPr>
        <w:t xml:space="preserve">f hier kort je graduaatsproef volgens de </w:t>
      </w:r>
      <w:r w:rsidRPr="42138FA2" w:rsidR="0AEA8366">
        <w:rPr>
          <w:i w:val="1"/>
          <w:iCs w:val="1"/>
        </w:rPr>
        <w:t>afspraken</w:t>
      </w:r>
      <w:r w:rsidRPr="42138FA2" w:rsidR="260F9533">
        <w:rPr>
          <w:i w:val="1"/>
          <w:iCs w:val="1"/>
        </w:rPr>
        <w:t xml:space="preserve"> volgens de checklist.</w:t>
      </w:r>
    </w:p>
    <w:p w:rsidR="0064701A" w:rsidRDefault="0064701A" w14:paraId="64735C5E" w14:textId="77777777"/>
    <w:p w:rsidR="00AB3AA1" w:rsidRDefault="00AB3AA1" w14:paraId="4BF9B4E3" w14:textId="41214FBB"/>
    <w:p w:rsidR="0064701A" w:rsidRDefault="0064701A" w14:paraId="2B94C3E2" w14:textId="1A8AC47A"/>
    <w:p w:rsidR="0064701A" w:rsidP="4DF569E0" w:rsidRDefault="0064701A" w14:paraId="257296DB" w14:textId="5B20FC20"/>
    <w:p w:rsidR="0064701A" w:rsidRDefault="0064701A" w14:paraId="381203C9" w14:textId="77777777"/>
    <w:p w:rsidR="0064701A" w:rsidRDefault="0064701A" w14:paraId="262800A6" w14:textId="77777777"/>
    <w:p w:rsidR="0064701A" w:rsidRDefault="0064701A" w14:paraId="67ADB6D8" w14:textId="77777777"/>
    <w:p w:rsidR="0064701A" w:rsidRDefault="0064701A" w14:paraId="0E4C74CF" w14:textId="77777777"/>
    <w:p w:rsidR="0064701A" w:rsidRDefault="0064701A" w14:paraId="2629D1BD" w14:textId="77777777"/>
    <w:p w:rsidR="0064701A" w:rsidRDefault="0064701A" w14:paraId="2D5FFD67" w14:textId="77777777"/>
    <w:p w:rsidR="0064701A" w:rsidRDefault="0064701A" w14:paraId="568925AB" w14:textId="77777777"/>
    <w:p w:rsidR="0064701A" w:rsidRDefault="0064701A" w14:paraId="6676F560" w14:textId="77777777"/>
    <w:p w:rsidR="0064701A" w:rsidRDefault="0064701A" w14:paraId="7CB03F0F" w14:textId="77777777"/>
    <w:p w:rsidR="0064701A" w:rsidRDefault="0064701A" w14:paraId="107024D4" w14:textId="77777777"/>
    <w:p w:rsidR="0064701A" w:rsidRDefault="0064701A" w14:paraId="39418E97" w14:textId="77777777"/>
    <w:p w:rsidR="0064701A" w:rsidRDefault="0064701A" w14:paraId="23080BD4" w14:textId="77777777"/>
    <w:p w:rsidR="0064701A" w:rsidRDefault="0064701A" w14:paraId="06BA76BF" w14:textId="77777777"/>
    <w:p w:rsidR="0064701A" w:rsidRDefault="0064701A" w14:paraId="3A6A2FBD" w14:textId="77777777"/>
    <w:p w:rsidR="0064701A" w:rsidRDefault="0064701A" w14:paraId="16B641E6" w14:textId="77777777"/>
    <w:p w:rsidR="0064701A" w:rsidRDefault="0064701A" w14:paraId="690ADF08" w14:textId="77777777"/>
    <w:p w:rsidR="0064701A" w:rsidRDefault="0064701A" w14:paraId="611B24E0" w14:textId="77777777"/>
    <w:p w:rsidR="0064701A" w:rsidRDefault="0064701A" w14:paraId="69627F96" w14:textId="77777777"/>
    <w:sectPr w:rsidR="0064701A" w:rsidSect="00333B5E"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918" w:rsidP="007C5C33" w:rsidRDefault="00AB1918" w14:paraId="79BF50BB" w14:textId="77777777">
      <w:r>
        <w:separator/>
      </w:r>
    </w:p>
  </w:endnote>
  <w:endnote w:type="continuationSeparator" w:id="0">
    <w:p w:rsidR="00AB1918" w:rsidP="007C5C33" w:rsidRDefault="00AB1918" w14:paraId="13EF7C3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4701A" w:rsidR="007C5C33" w:rsidP="007C5C33" w:rsidRDefault="00567000" w14:paraId="7785FC3A" w14:textId="391881B4">
    <w:pPr>
      <w:pStyle w:val="Voettekst"/>
      <w:jc w:val="center"/>
      <w:rPr>
        <w:i/>
        <w:sz w:val="18"/>
        <w:szCs w:val="18"/>
      </w:rPr>
    </w:pPr>
    <w:r>
      <w:rPr>
        <w:i/>
        <w:sz w:val="18"/>
        <w:szCs w:val="18"/>
      </w:rPr>
      <w:t>PXL-</w:t>
    </w:r>
    <w:r w:rsidR="005E6C56">
      <w:rPr>
        <w:i/>
        <w:sz w:val="18"/>
        <w:szCs w:val="18"/>
      </w:rPr>
      <w:t>Digital</w:t>
    </w:r>
  </w:p>
  <w:p w:rsidRPr="0064701A" w:rsidR="007C5C33" w:rsidP="007C5C33" w:rsidRDefault="007C5C33" w14:paraId="6A2A4344" w14:textId="33486499">
    <w:pPr>
      <w:pStyle w:val="Voettekst"/>
      <w:jc w:val="center"/>
      <w:rPr>
        <w:i/>
        <w:sz w:val="18"/>
        <w:szCs w:val="18"/>
      </w:rPr>
    </w:pPr>
    <w:r w:rsidRPr="0064701A">
      <w:rPr>
        <w:i/>
        <w:sz w:val="18"/>
        <w:szCs w:val="18"/>
      </w:rPr>
      <w:t>Jury</w:t>
    </w:r>
    <w:r w:rsidR="00863CFF">
      <w:rPr>
        <w:i/>
        <w:sz w:val="18"/>
        <w:szCs w:val="18"/>
      </w:rPr>
      <w:t xml:space="preserve"> graduaatsproef</w:t>
    </w:r>
  </w:p>
  <w:p w:rsidR="007C5C33" w:rsidRDefault="007C5C33" w14:paraId="72636DD4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918" w:rsidP="007C5C33" w:rsidRDefault="00AB1918" w14:paraId="7438CD28" w14:textId="77777777">
      <w:r>
        <w:separator/>
      </w:r>
    </w:p>
  </w:footnote>
  <w:footnote w:type="continuationSeparator" w:id="0">
    <w:p w:rsidR="00AB1918" w:rsidP="007C5C33" w:rsidRDefault="00AB1918" w14:paraId="6187E927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DD"/>
    <w:rsid w:val="000A3725"/>
    <w:rsid w:val="000A4C5D"/>
    <w:rsid w:val="000A6D0E"/>
    <w:rsid w:val="000B73B4"/>
    <w:rsid w:val="00114E70"/>
    <w:rsid w:val="0020450A"/>
    <w:rsid w:val="002173A1"/>
    <w:rsid w:val="0029148C"/>
    <w:rsid w:val="00305BD6"/>
    <w:rsid w:val="003315A1"/>
    <w:rsid w:val="00333B5E"/>
    <w:rsid w:val="0035679B"/>
    <w:rsid w:val="00461B5D"/>
    <w:rsid w:val="00463606"/>
    <w:rsid w:val="004C4F66"/>
    <w:rsid w:val="004D07DD"/>
    <w:rsid w:val="0055141B"/>
    <w:rsid w:val="00567000"/>
    <w:rsid w:val="0058317F"/>
    <w:rsid w:val="005A3AD2"/>
    <w:rsid w:val="005D6895"/>
    <w:rsid w:val="005E6C56"/>
    <w:rsid w:val="00625D98"/>
    <w:rsid w:val="0064701A"/>
    <w:rsid w:val="006511F4"/>
    <w:rsid w:val="00662D4E"/>
    <w:rsid w:val="006653CF"/>
    <w:rsid w:val="006E2427"/>
    <w:rsid w:val="0077354D"/>
    <w:rsid w:val="007C152D"/>
    <w:rsid w:val="007C5C33"/>
    <w:rsid w:val="007E20F5"/>
    <w:rsid w:val="007E2453"/>
    <w:rsid w:val="007E37FB"/>
    <w:rsid w:val="00826015"/>
    <w:rsid w:val="00863CFF"/>
    <w:rsid w:val="00863E8E"/>
    <w:rsid w:val="00886DBA"/>
    <w:rsid w:val="008F7959"/>
    <w:rsid w:val="009663BF"/>
    <w:rsid w:val="009751E0"/>
    <w:rsid w:val="00983917"/>
    <w:rsid w:val="009D1A89"/>
    <w:rsid w:val="009E2EA2"/>
    <w:rsid w:val="00A41829"/>
    <w:rsid w:val="00A53E70"/>
    <w:rsid w:val="00AB1918"/>
    <w:rsid w:val="00AB3AA1"/>
    <w:rsid w:val="00AD2ABD"/>
    <w:rsid w:val="00AE2913"/>
    <w:rsid w:val="00B10CD4"/>
    <w:rsid w:val="00B34F3D"/>
    <w:rsid w:val="00B4287F"/>
    <w:rsid w:val="00B60EAD"/>
    <w:rsid w:val="00BC6482"/>
    <w:rsid w:val="00C0182B"/>
    <w:rsid w:val="00C11298"/>
    <w:rsid w:val="00C82E68"/>
    <w:rsid w:val="00D21026"/>
    <w:rsid w:val="00D74AA5"/>
    <w:rsid w:val="00DB7D4D"/>
    <w:rsid w:val="00E06FDD"/>
    <w:rsid w:val="00E200A4"/>
    <w:rsid w:val="00E35608"/>
    <w:rsid w:val="00E7161C"/>
    <w:rsid w:val="00ED194A"/>
    <w:rsid w:val="00EF7E76"/>
    <w:rsid w:val="00F16130"/>
    <w:rsid w:val="00F41C25"/>
    <w:rsid w:val="00F72C92"/>
    <w:rsid w:val="00FC3D9C"/>
    <w:rsid w:val="00FE75A3"/>
    <w:rsid w:val="0AEA8366"/>
    <w:rsid w:val="1218E5AE"/>
    <w:rsid w:val="15CF7691"/>
    <w:rsid w:val="1A55D169"/>
    <w:rsid w:val="21E2D762"/>
    <w:rsid w:val="260F9533"/>
    <w:rsid w:val="27DD1531"/>
    <w:rsid w:val="282A1228"/>
    <w:rsid w:val="288D1025"/>
    <w:rsid w:val="2A34600D"/>
    <w:rsid w:val="30FBC487"/>
    <w:rsid w:val="32470471"/>
    <w:rsid w:val="32932F76"/>
    <w:rsid w:val="3347D321"/>
    <w:rsid w:val="35733316"/>
    <w:rsid w:val="374B2B8D"/>
    <w:rsid w:val="3A629C8C"/>
    <w:rsid w:val="3A9E716E"/>
    <w:rsid w:val="3F3D1515"/>
    <w:rsid w:val="42138FA2"/>
    <w:rsid w:val="473638D1"/>
    <w:rsid w:val="4856738C"/>
    <w:rsid w:val="49F7558B"/>
    <w:rsid w:val="4DF569E0"/>
    <w:rsid w:val="4EBBF627"/>
    <w:rsid w:val="57770300"/>
    <w:rsid w:val="57F33E7E"/>
    <w:rsid w:val="5C208110"/>
    <w:rsid w:val="5CC6309C"/>
    <w:rsid w:val="5E3C5898"/>
    <w:rsid w:val="66547A24"/>
    <w:rsid w:val="6DEA6F06"/>
    <w:rsid w:val="72ADD3E4"/>
    <w:rsid w:val="762928EB"/>
    <w:rsid w:val="7A6A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F8A59"/>
  <w15:docId w15:val="{D44BC8AB-38A2-4764-92FA-1130AAF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333B5E"/>
  </w:style>
  <w:style w:type="paragraph" w:styleId="Kop1">
    <w:name w:val="heading 1"/>
    <w:basedOn w:val="Standaard"/>
    <w:next w:val="Standaard"/>
    <w:link w:val="Kop1Char"/>
    <w:uiPriority w:val="9"/>
    <w:qFormat/>
    <w:rsid w:val="005A3AD2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AD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7C5C33"/>
  </w:style>
  <w:style w:type="paragraph" w:styleId="Voettekst">
    <w:name w:val="footer"/>
    <w:basedOn w:val="Standaard"/>
    <w:link w:val="Voet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7C5C33"/>
  </w:style>
  <w:style w:type="paragraph" w:styleId="Ballontekst">
    <w:name w:val="Balloon Text"/>
    <w:basedOn w:val="Standaard"/>
    <w:link w:val="BallontekstChar"/>
    <w:uiPriority w:val="99"/>
    <w:semiHidden/>
    <w:unhideWhenUsed/>
    <w:rsid w:val="007C5C33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C5C33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C5C33"/>
    <w:rPr>
      <w:color w:val="808080"/>
    </w:rPr>
  </w:style>
  <w:style w:type="character" w:styleId="Kop1Char" w:customStyle="1">
    <w:name w:val="Kop 1 Char"/>
    <w:basedOn w:val="Standaardalinea-lettertype"/>
    <w:link w:val="Kop1"/>
    <w:uiPriority w:val="9"/>
    <w:rsid w:val="005A3AD2"/>
    <w:rPr>
      <w:rFonts w:eastAsiaTheme="majorEastAsia" w:cstheme="majorBidi"/>
      <w:b/>
      <w:bCs/>
      <w:caps/>
      <w:szCs w:val="28"/>
    </w:rPr>
  </w:style>
  <w:style w:type="character" w:styleId="Kop2Char" w:customStyle="1">
    <w:name w:val="Kop 2 Char"/>
    <w:basedOn w:val="Standaardalinea-lettertype"/>
    <w:link w:val="Kop2"/>
    <w:uiPriority w:val="9"/>
    <w:rsid w:val="005A3AD2"/>
    <w:rPr>
      <w:rFonts w:eastAsiaTheme="majorEastAsia" w:cstheme="majorBidi"/>
      <w:b/>
      <w:bCs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3AA1"/>
    <w:pPr>
      <w:spacing w:before="24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B3A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B3AA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B3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ke\Downloads\Abstract_Achternaam_Voornaam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f19cac-00a0-46ba-9bdc-de3f8b92884e">
      <Terms xmlns="http://schemas.microsoft.com/office/infopath/2007/PartnerControls"/>
    </lcf76f155ced4ddcb4097134ff3c332f>
    <TaxCatchAll xmlns="2dc40555-4930-49f9-9de7-2820353494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FB431E9CDCC46A531189A79525D4C" ma:contentTypeVersion="15" ma:contentTypeDescription="Een nieuw document maken." ma:contentTypeScope="" ma:versionID="d33cabe12add18c59955814eaf7b7fa9">
  <xsd:schema xmlns:xsd="http://www.w3.org/2001/XMLSchema" xmlns:xs="http://www.w3.org/2001/XMLSchema" xmlns:p="http://schemas.microsoft.com/office/2006/metadata/properties" xmlns:ns2="abf19cac-00a0-46ba-9bdc-de3f8b92884e" xmlns:ns3="2dc40555-4930-49f9-9de7-282035349440" targetNamespace="http://schemas.microsoft.com/office/2006/metadata/properties" ma:root="true" ma:fieldsID="5c0ce64b2f8c795ff39403910140ca5e" ns2:_="" ns3:_="">
    <xsd:import namespace="abf19cac-00a0-46ba-9bdc-de3f8b92884e"/>
    <xsd:import namespace="2dc40555-4930-49f9-9de7-282035349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19cac-00a0-46ba-9bdc-de3f8b928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68e7a3b4-719f-41bf-b6a2-2196479b42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0555-4930-49f9-9de7-2820353494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e49c30-7b93-4b19-b3b5-c74f3bb22dcc}" ma:internalName="TaxCatchAll" ma:showField="CatchAllData" ma:web="2dc40555-4930-49f9-9de7-282035349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5C8A3-4291-427D-AFDD-337150701B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9CA565-BDBB-4D1A-AD16-3D1C1B598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BF83E-B097-4953-9CC9-2CE76560CE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Abstract_Achternaam_Voornaam.dotx</ap:Template>
  <ap:Application>Microsoft Word for the web</ap:Application>
  <ap:DocSecurity>0</ap:DocSecurity>
  <ap:ScaleCrop>false</ap:ScaleCrop>
  <ap:Company>XIOS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Marijke</dc:creator>
  <lastModifiedBy>Natacha Bruggen</lastModifiedBy>
  <revision>13</revision>
  <dcterms:created xsi:type="dcterms:W3CDTF">2022-02-04T17:07:00.0000000Z</dcterms:created>
  <dcterms:modified xsi:type="dcterms:W3CDTF">2024-02-08T15:21:15.5589175Z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20006996@pxl.be</vt:lpwstr>
  </property>
  <property fmtid="{D5CDD505-2E9C-101B-9397-08002B2CF9AE}" pid="5" name="MSIP_Label_f95379a6-efcb-4855-97e0-03c6be785496_SetDate">
    <vt:lpwstr>2021-03-08T15:18:26.0735082Z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6e91b47d-8738-4cd8-9c5f-c620e9f39260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0x010100371FB431E9CDCC46A531189A79525D4C</vt:lpwstr>
  </property>
  <property fmtid="{D5CDD505-2E9C-101B-9397-08002B2CF9AE}" pid="12" name="MediaServiceImageTags">
    <vt:lpwstr/>
  </property>
</Properties>
</file>